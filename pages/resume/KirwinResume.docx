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84"/>
        <w:gridCol w:w="6916"/>
      </w:tblGrid>
      <w:tr w:rsidR="002C2CDD" w:rsidRPr="00906BEE" w14:paraId="2DC4230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E522716" w14:textId="77777777" w:rsidR="00CA5CC8" w:rsidRDefault="00E02DCD" w:rsidP="00CA5CC8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2BEF3DC" wp14:editId="029E1D0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00D13402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D30056">
              <w:t>KA</w:t>
            </w:r>
          </w:p>
          <w:p w14:paraId="40B2510E" w14:textId="77777777" w:rsidR="00A50939" w:rsidRDefault="00A50939" w:rsidP="007569C1">
            <w:pPr>
              <w:pStyle w:val="Heading3"/>
            </w:pPr>
          </w:p>
          <w:p w14:paraId="13DC6CAA" w14:textId="77777777" w:rsidR="00CA5CC8" w:rsidRPr="00906BEE" w:rsidRDefault="00CA5CC8" w:rsidP="007569C1">
            <w:pPr>
              <w:pStyle w:val="Heading3"/>
            </w:pPr>
            <w:r>
              <w:t>Objective</w:t>
            </w:r>
          </w:p>
          <w:p w14:paraId="0A4182CA" w14:textId="7CDBEE9C" w:rsidR="002C2CDD" w:rsidRPr="00906BEE" w:rsidRDefault="00072521" w:rsidP="00D30056">
            <w:r>
              <w:t>A</w:t>
            </w:r>
            <w:r w:rsidR="00D30056">
              <w:t>ll-round IT Tech with the ability of learning quickly and efficiently to get things done.</w:t>
            </w:r>
          </w:p>
          <w:p w14:paraId="0E43285F" w14:textId="77777777" w:rsidR="002C2CDD" w:rsidRPr="00906BEE" w:rsidRDefault="006F124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1207241833604BCAB2B9FD270F097B8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417085B3" w14:textId="5D8896A9" w:rsidR="00741125" w:rsidRDefault="00072521" w:rsidP="00741125">
            <w:r>
              <w:t>D</w:t>
            </w:r>
            <w:r w:rsidR="00D30056">
              <w:t>eveloped the following skills:</w:t>
            </w:r>
          </w:p>
          <w:p w14:paraId="14C5FEEB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Windows</w:t>
            </w:r>
          </w:p>
          <w:p w14:paraId="183190A7" w14:textId="3A11632F" w:rsidR="00D30056" w:rsidRDefault="008E3DB4" w:rsidP="006B7918">
            <w:pPr>
              <w:pStyle w:val="ListParagraph"/>
              <w:numPr>
                <w:ilvl w:val="0"/>
                <w:numId w:val="11"/>
              </w:numPr>
            </w:pPr>
            <w:r>
              <w:t xml:space="preserve">Cisco </w:t>
            </w:r>
            <w:proofErr w:type="spellStart"/>
            <w:r>
              <w:t>Webex</w:t>
            </w:r>
            <w:proofErr w:type="spellEnd"/>
          </w:p>
          <w:p w14:paraId="408703C6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Cisco Networking</w:t>
            </w:r>
          </w:p>
          <w:p w14:paraId="16A8AA1C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Computer Repair</w:t>
            </w:r>
          </w:p>
          <w:p w14:paraId="5F92AC37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Java Programming</w:t>
            </w:r>
          </w:p>
          <w:p w14:paraId="18E5B517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C++ Programming</w:t>
            </w:r>
          </w:p>
          <w:p w14:paraId="3F60F78A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Microsoft Office</w:t>
            </w:r>
          </w:p>
          <w:p w14:paraId="06054E37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Virtualization</w:t>
            </w:r>
          </w:p>
          <w:p w14:paraId="149648BC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Monitoring</w:t>
            </w:r>
          </w:p>
          <w:p w14:paraId="647102FA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Software Installation</w:t>
            </w:r>
          </w:p>
          <w:p w14:paraId="5E8C10E0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3E705C55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Ticketing</w:t>
            </w:r>
          </w:p>
          <w:p w14:paraId="645E9DB7" w14:textId="77777777" w:rsidR="00D30056" w:rsidRDefault="00122E15" w:rsidP="00D30056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  <w:r w:rsidR="006B7918">
              <w:t xml:space="preserve"> Programming</w:t>
            </w:r>
          </w:p>
          <w:p w14:paraId="5E4679BB" w14:textId="43EFEC4C" w:rsidR="00D404D9" w:rsidRPr="00906BEE" w:rsidRDefault="00D404D9" w:rsidP="00D30056">
            <w:pPr>
              <w:pStyle w:val="ListParagraph"/>
              <w:numPr>
                <w:ilvl w:val="0"/>
                <w:numId w:val="11"/>
              </w:numPr>
            </w:pPr>
            <w:r>
              <w:t>Spanish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6"/>
            </w:tblGrid>
            <w:tr w:rsidR="00C612DA" w:rsidRPr="00906BEE" w14:paraId="3BF7197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0B8D55F" w14:textId="77777777" w:rsidR="00C612DA" w:rsidRPr="00906BEE" w:rsidRDefault="006F1241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B2238FC316449D29AF765329317210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30056">
                        <w:t>Kirwin Alcantara</w:t>
                      </w:r>
                    </w:sdtContent>
                  </w:sdt>
                </w:p>
                <w:p w14:paraId="5DDE8091" w14:textId="5BFDF50C" w:rsidR="00906BEE" w:rsidRPr="00906BEE" w:rsidRDefault="006F1241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22CD2E2731584E17934DBAD9BC6D74F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404D9">
                        <w:t>Information systems and Technology</w:t>
                      </w:r>
                    </w:sdtContent>
                  </w:sdt>
                  <w:r w:rsidR="007D6458" w:rsidRPr="007D6458">
                    <w:t xml:space="preserve"> </w:t>
                  </w:r>
                </w:p>
              </w:tc>
            </w:tr>
          </w:tbl>
          <w:p w14:paraId="11989518" w14:textId="77777777" w:rsidR="002C2CDD" w:rsidRDefault="002C2CDD" w:rsidP="007569C1">
            <w:pPr>
              <w:pStyle w:val="Heading3"/>
            </w:pPr>
          </w:p>
          <w:p w14:paraId="259C694D" w14:textId="77777777" w:rsidR="00CA5CC8" w:rsidRPr="00906BEE" w:rsidRDefault="00CA5CC8" w:rsidP="007569C1">
            <w:pPr>
              <w:pStyle w:val="Heading3"/>
            </w:pPr>
            <w:r>
              <w:t>Experience</w:t>
            </w:r>
          </w:p>
          <w:p w14:paraId="7C806F8F" w14:textId="01898026" w:rsidR="002C2CDD" w:rsidRPr="00906BEE" w:rsidRDefault="00D30056" w:rsidP="007569C1">
            <w:pPr>
              <w:pStyle w:val="Heading4"/>
            </w:pPr>
            <w:r>
              <w:t>Part-time PC Technician</w:t>
            </w:r>
            <w:r w:rsidR="002C2CDD" w:rsidRPr="00906BEE">
              <w:t xml:space="preserve"> • </w:t>
            </w:r>
            <w:r>
              <w:t>Hudson county community college</w:t>
            </w:r>
            <w:r w:rsidR="002C2CDD" w:rsidRPr="00906BEE">
              <w:t xml:space="preserve"> • </w:t>
            </w:r>
            <w:r>
              <w:t>Oct 2019</w:t>
            </w:r>
            <w:r w:rsidR="00F47E97" w:rsidRPr="00906BEE">
              <w:t xml:space="preserve"> – </w:t>
            </w:r>
            <w:r w:rsidR="00D22922">
              <w:t>Sept 2021</w:t>
            </w:r>
          </w:p>
          <w:p w14:paraId="6644B0D1" w14:textId="77777777" w:rsidR="002C2CDD" w:rsidRDefault="002C2CDD" w:rsidP="00D30056"/>
          <w:p w14:paraId="7440231B" w14:textId="66001E78" w:rsidR="00D30056" w:rsidRPr="00906BEE" w:rsidRDefault="00D30056" w:rsidP="00D30056">
            <w:r>
              <w:t>This job require</w:t>
            </w:r>
            <w:r w:rsidR="0006258E">
              <w:t>d</w:t>
            </w:r>
            <w:r>
              <w:t xml:space="preserve"> me to monitor calls and tickets regarding passwords and any network and or computer issues that persist</w:t>
            </w:r>
            <w:r w:rsidR="0006258E">
              <w:t>ed</w:t>
            </w:r>
            <w:r>
              <w:t xml:space="preserve"> on campus. </w:t>
            </w:r>
            <w:r w:rsidR="00D22922">
              <w:t xml:space="preserve">Also </w:t>
            </w:r>
            <w:r>
              <w:t>assist</w:t>
            </w:r>
            <w:r w:rsidR="00072521">
              <w:t>ed</w:t>
            </w:r>
            <w:r>
              <w:t xml:space="preserve"> in the deployment of any new workstations that are distributed around campus</w:t>
            </w:r>
            <w:r w:rsidR="000D0C56">
              <w:t>, including equipment related to events</w:t>
            </w:r>
            <w:r>
              <w:t xml:space="preserve">. </w:t>
            </w:r>
          </w:p>
          <w:p w14:paraId="5B8FB333" w14:textId="77777777" w:rsidR="002C2CDD" w:rsidRPr="00906BEE" w:rsidRDefault="006F1241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4B965AEFE4540289F558C7BE699DB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51A7B8C8" w14:textId="21C7A54A" w:rsidR="00122E15" w:rsidRDefault="00C24389" w:rsidP="007569C1">
            <w:pPr>
              <w:pStyle w:val="Heading4"/>
            </w:pPr>
            <w:r>
              <w:t>BA computer information systems</w:t>
            </w:r>
            <w:r w:rsidR="006B7918">
              <w:t xml:space="preserve"> </w:t>
            </w:r>
            <w:r w:rsidR="00122E15" w:rsidRPr="00906BEE">
              <w:t xml:space="preserve">• </w:t>
            </w:r>
            <w:r w:rsidR="00D404D9">
              <w:t xml:space="preserve">Expected </w:t>
            </w:r>
            <w:r w:rsidR="006B7918">
              <w:t xml:space="preserve">Spring 2023 </w:t>
            </w:r>
            <w:r w:rsidR="006B7918" w:rsidRPr="00906BEE">
              <w:t xml:space="preserve">• </w:t>
            </w:r>
            <w:r w:rsidR="00122E15">
              <w:t xml:space="preserve">New jersey INSTITUTE OF Technology </w:t>
            </w:r>
          </w:p>
          <w:p w14:paraId="6D5096CE" w14:textId="47B64C41" w:rsidR="00122E15" w:rsidRDefault="00122E15" w:rsidP="007569C1">
            <w:pPr>
              <w:pStyle w:val="Heading4"/>
            </w:pPr>
          </w:p>
          <w:p w14:paraId="37983759" w14:textId="650A5A60" w:rsidR="00122E15" w:rsidRPr="00122E15" w:rsidRDefault="00DD24ED" w:rsidP="007569C1">
            <w:pPr>
              <w:pStyle w:val="Heading4"/>
              <w:rPr>
                <w:rFonts w:asciiTheme="minorHAnsi" w:hAnsiTheme="minorHAnsi"/>
                <w:caps w:val="0"/>
              </w:rPr>
            </w:pPr>
            <w:r>
              <w:rPr>
                <w:rFonts w:asciiTheme="minorHAnsi" w:hAnsiTheme="minorHAnsi"/>
              </w:rPr>
              <w:t>C</w:t>
            </w:r>
            <w:r w:rsidR="00122E15">
              <w:rPr>
                <w:rFonts w:asciiTheme="minorHAnsi" w:hAnsiTheme="minorHAnsi"/>
                <w:caps w:val="0"/>
              </w:rPr>
              <w:t>urrently taking classes to further open more opportunities</w:t>
            </w:r>
            <w:r w:rsidR="00C24389">
              <w:rPr>
                <w:rFonts w:asciiTheme="minorHAnsi" w:hAnsiTheme="minorHAnsi"/>
                <w:caps w:val="0"/>
              </w:rPr>
              <w:t xml:space="preserve"> and expand my knowledge of the world of technology.</w:t>
            </w:r>
          </w:p>
          <w:p w14:paraId="0ECBA002" w14:textId="77777777" w:rsidR="00122E15" w:rsidRDefault="00122E15" w:rsidP="007569C1">
            <w:pPr>
              <w:pStyle w:val="Heading4"/>
            </w:pPr>
          </w:p>
          <w:p w14:paraId="32DA970D" w14:textId="2B39E519" w:rsidR="002C2CDD" w:rsidRPr="00906BEE" w:rsidRDefault="00CA5CC8" w:rsidP="007569C1">
            <w:pPr>
              <w:pStyle w:val="Heading4"/>
            </w:pPr>
            <w:r>
              <w:t>Associates in computer information systems</w:t>
            </w:r>
            <w:r w:rsidR="00122E15">
              <w:t xml:space="preserve"> </w:t>
            </w:r>
            <w:r w:rsidR="002C2CDD" w:rsidRPr="00906BEE">
              <w:t xml:space="preserve">• </w:t>
            </w:r>
            <w:r>
              <w:t>may 2019</w:t>
            </w:r>
            <w:r w:rsidR="002C2CDD" w:rsidRPr="00906BEE">
              <w:t xml:space="preserve"> • </w:t>
            </w:r>
            <w:r>
              <w:t>Essex County college</w:t>
            </w:r>
          </w:p>
          <w:p w14:paraId="06E19A4E" w14:textId="77777777" w:rsidR="00CA5CC8" w:rsidRDefault="00CA5CC8" w:rsidP="007569C1"/>
          <w:p w14:paraId="17E947E1" w14:textId="092386A1" w:rsidR="002C2CDD" w:rsidRPr="00906BEE" w:rsidRDefault="00DD24ED" w:rsidP="007569C1">
            <w:r>
              <w:t>G</w:t>
            </w:r>
            <w:r w:rsidR="00CA5CC8">
              <w:t xml:space="preserve">raduated on the Dean’s List with a 3.5 GPA. </w:t>
            </w:r>
            <w:r>
              <w:t>T</w:t>
            </w:r>
            <w:r w:rsidR="00CA5CC8">
              <w:t xml:space="preserve">ook my extra time </w:t>
            </w:r>
            <w:r w:rsidR="008E3DB4">
              <w:t>outside</w:t>
            </w:r>
            <w:r w:rsidR="00CA5CC8">
              <w:t xml:space="preserve"> of classes building</w:t>
            </w:r>
            <w:r w:rsidR="00C95AD4">
              <w:t xml:space="preserve"> custom</w:t>
            </w:r>
            <w:r w:rsidR="00CA5CC8">
              <w:t xml:space="preserve"> PC</w:t>
            </w:r>
            <w:r w:rsidR="00C95AD4">
              <w:t>s</w:t>
            </w:r>
            <w:r w:rsidR="00CA5CC8">
              <w:t xml:space="preserve"> and currently maintain</w:t>
            </w:r>
            <w:r>
              <w:t>ing</w:t>
            </w:r>
            <w:r w:rsidR="00CA5CC8">
              <w:t xml:space="preserve"> </w:t>
            </w:r>
            <w:r w:rsidR="00C95AD4">
              <w:t>them</w:t>
            </w:r>
            <w:r w:rsidR="00CA5CC8">
              <w:t xml:space="preserve">. </w:t>
            </w:r>
          </w:p>
          <w:p w14:paraId="6B773649" w14:textId="77777777" w:rsidR="00741125" w:rsidRDefault="00741125" w:rsidP="00741125"/>
          <w:p w14:paraId="576A8D86" w14:textId="77777777" w:rsidR="00CA5CC8" w:rsidRPr="00906BEE" w:rsidRDefault="00CA5CC8" w:rsidP="00741125"/>
        </w:tc>
      </w:tr>
    </w:tbl>
    <w:p w14:paraId="588072BF" w14:textId="77777777" w:rsidR="00C62C50" w:rsidRDefault="00C62C50" w:rsidP="00E22E87">
      <w:pPr>
        <w:pStyle w:val="NoSpacing"/>
      </w:pPr>
    </w:p>
    <w:sectPr w:rsidR="00C62C50" w:rsidSect="006B7918">
      <w:headerReference w:type="default" r:id="rId10"/>
      <w:footerReference w:type="default" r:id="rId11"/>
      <w:footerReference w:type="first" r:id="rId12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45C4" w14:textId="77777777" w:rsidR="006F1241" w:rsidRDefault="006F1241" w:rsidP="00713050">
      <w:pPr>
        <w:spacing w:line="240" w:lineRule="auto"/>
      </w:pPr>
      <w:r>
        <w:separator/>
      </w:r>
    </w:p>
  </w:endnote>
  <w:endnote w:type="continuationSeparator" w:id="0">
    <w:p w14:paraId="6BAD5EE5" w14:textId="77777777" w:rsidR="006F1241" w:rsidRDefault="006F124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700"/>
      <w:gridCol w:w="2700"/>
      <w:gridCol w:w="2700"/>
      <w:gridCol w:w="2700"/>
    </w:tblGrid>
    <w:tr w:rsidR="00C2098A" w14:paraId="6FDB8FC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A001D0B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7BAAEF6" wp14:editId="6FD6CCC2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2EF5A0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6701A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E7A33ED" wp14:editId="5126D1E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87B36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B6D7D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94F7DB5" wp14:editId="59966D15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71CDF9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C82C56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AE3A0C8" wp14:editId="099C16EA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3BDAA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7E6DAAC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527A846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D6F5D51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45BEF19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5F089E5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FF970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700"/>
      <w:gridCol w:w="2700"/>
      <w:gridCol w:w="2700"/>
      <w:gridCol w:w="2700"/>
    </w:tblGrid>
    <w:tr w:rsidR="00217980" w14:paraId="5F80D2FA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D8E1F8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427C508" wp14:editId="44BE9C5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E628D1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261B911" w14:textId="77777777" w:rsidR="00217980" w:rsidRDefault="00CA5CC8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F7FDC84" wp14:editId="473B8EEA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AC00875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059013" w14:textId="77777777" w:rsidR="00217980" w:rsidRDefault="00CA5CC8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2E6947A" wp14:editId="72DAF49E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2DD64A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2750D03" w14:textId="77777777" w:rsidR="00217980" w:rsidRDefault="00217980" w:rsidP="00217980">
          <w:pPr>
            <w:pStyle w:val="Footer"/>
          </w:pPr>
        </w:p>
      </w:tc>
    </w:tr>
    <w:tr w:rsidR="00217980" w14:paraId="22CFB03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C2AA513" w14:textId="77777777" w:rsidR="00811117" w:rsidRPr="00D404D9" w:rsidRDefault="00CA5CC8" w:rsidP="003C5528">
          <w:pPr>
            <w:pStyle w:val="Footer"/>
            <w:rPr>
              <w:sz w:val="18"/>
              <w:szCs w:val="18"/>
            </w:rPr>
          </w:pPr>
          <w:r w:rsidRPr="00D404D9">
            <w:rPr>
              <w:sz w:val="18"/>
              <w:szCs w:val="18"/>
            </w:rPr>
            <w:t>Kirwinalcan@gmail.com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B0BBC18" w14:textId="77777777" w:rsidR="00811117" w:rsidRPr="00C2098A" w:rsidRDefault="00CA5CC8" w:rsidP="00217980">
          <w:pPr>
            <w:pStyle w:val="Footer"/>
          </w:pPr>
          <w:r>
            <w:t>(973) 489-6284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C3BB7AA" w14:textId="77777777" w:rsidR="00811117" w:rsidRPr="00C2098A" w:rsidRDefault="00CA5CC8" w:rsidP="00217980">
          <w:pPr>
            <w:pStyle w:val="Footer"/>
          </w:pPr>
          <w:r>
            <w:t>https://www.linkedin.com/in/kirwin-alcantara-a8689597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A01D185" w14:textId="77777777" w:rsidR="00811117" w:rsidRPr="00C2098A" w:rsidRDefault="00811117" w:rsidP="00217980">
          <w:pPr>
            <w:pStyle w:val="Footer"/>
          </w:pPr>
        </w:p>
      </w:tc>
    </w:tr>
  </w:tbl>
  <w:p w14:paraId="14A7D9B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68711" w14:textId="77777777" w:rsidR="006F1241" w:rsidRDefault="006F1241" w:rsidP="00713050">
      <w:pPr>
        <w:spacing w:line="240" w:lineRule="auto"/>
      </w:pPr>
      <w:r>
        <w:separator/>
      </w:r>
    </w:p>
  </w:footnote>
  <w:footnote w:type="continuationSeparator" w:id="0">
    <w:p w14:paraId="6FB8AC06" w14:textId="77777777" w:rsidR="006F1241" w:rsidRDefault="006F124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887"/>
      <w:gridCol w:w="6913"/>
    </w:tblGrid>
    <w:tr w:rsidR="001A5CA9" w:rsidRPr="00F207C0" w14:paraId="4FBDDCD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DBBBF1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152C600" wp14:editId="3F82CB3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96A6C9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913"/>
          </w:tblGrid>
          <w:tr w:rsidR="001A5CA9" w14:paraId="0B9E459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69F7F32" w14:textId="77777777" w:rsidR="001A5CA9" w:rsidRPr="009B3C40" w:rsidRDefault="006F1241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9F763714050642F2BC671B1EE4B88158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0FDF7BD5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1E16A75" w14:textId="77777777" w:rsidR="001A5CA9" w:rsidRPr="00F207C0" w:rsidRDefault="001A5CA9" w:rsidP="001A5CA9"/>
      </w:tc>
    </w:tr>
  </w:tbl>
  <w:p w14:paraId="41CE6293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E3294B"/>
    <w:multiLevelType w:val="hybridMultilevel"/>
    <w:tmpl w:val="64EE54A4"/>
    <w:lvl w:ilvl="0" w:tplc="EC28548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56"/>
    <w:rsid w:val="0006258E"/>
    <w:rsid w:val="00072521"/>
    <w:rsid w:val="00091382"/>
    <w:rsid w:val="000A07DA"/>
    <w:rsid w:val="000A2BFA"/>
    <w:rsid w:val="000B0619"/>
    <w:rsid w:val="000B61CA"/>
    <w:rsid w:val="000D0C56"/>
    <w:rsid w:val="000F7610"/>
    <w:rsid w:val="00114ED7"/>
    <w:rsid w:val="00122E15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21C6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A3CE7"/>
    <w:rsid w:val="006A7746"/>
    <w:rsid w:val="006B7918"/>
    <w:rsid w:val="006C4C50"/>
    <w:rsid w:val="006D76B1"/>
    <w:rsid w:val="006F1241"/>
    <w:rsid w:val="00713050"/>
    <w:rsid w:val="007246AD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44058"/>
    <w:rsid w:val="00860071"/>
    <w:rsid w:val="0088504C"/>
    <w:rsid w:val="0089382B"/>
    <w:rsid w:val="008A1907"/>
    <w:rsid w:val="008C6BCA"/>
    <w:rsid w:val="008C7B50"/>
    <w:rsid w:val="008E3DB4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24389"/>
    <w:rsid w:val="00C5444A"/>
    <w:rsid w:val="00C612DA"/>
    <w:rsid w:val="00C62C50"/>
    <w:rsid w:val="00C7741E"/>
    <w:rsid w:val="00C875AB"/>
    <w:rsid w:val="00C95AD4"/>
    <w:rsid w:val="00CA3DF1"/>
    <w:rsid w:val="00CA4581"/>
    <w:rsid w:val="00CA5CC8"/>
    <w:rsid w:val="00CE18D5"/>
    <w:rsid w:val="00D04109"/>
    <w:rsid w:val="00D22922"/>
    <w:rsid w:val="00D30056"/>
    <w:rsid w:val="00D404D9"/>
    <w:rsid w:val="00D97A41"/>
    <w:rsid w:val="00DD24ED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A0C8D"/>
    <w:rsid w:val="00FF387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5D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k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07241833604BCAB2B9FD270F09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47165-FAE7-43EE-9E5A-92B1741CFB63}"/>
      </w:docPartPr>
      <w:docPartBody>
        <w:p w:rsidR="00670C4D" w:rsidRDefault="00321C4C">
          <w:pPr>
            <w:pStyle w:val="1207241833604BCAB2B9FD270F097B80"/>
          </w:pPr>
          <w:r w:rsidRPr="00906BEE">
            <w:t>Skills</w:t>
          </w:r>
        </w:p>
      </w:docPartBody>
    </w:docPart>
    <w:docPart>
      <w:docPartPr>
        <w:name w:val="4B2238FC316449D29AF765329317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1A00-EC3C-4A1C-BD5F-47FDA243281F}"/>
      </w:docPartPr>
      <w:docPartBody>
        <w:p w:rsidR="00670C4D" w:rsidRDefault="00321C4C">
          <w:pPr>
            <w:pStyle w:val="4B2238FC316449D29AF7653293172103"/>
          </w:pPr>
          <w:r>
            <w:t>Your name</w:t>
          </w:r>
        </w:p>
      </w:docPartBody>
    </w:docPart>
    <w:docPart>
      <w:docPartPr>
        <w:name w:val="22CD2E2731584E17934DBAD9BC6D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1301E-9BEC-495C-8DEA-E542850D8E5A}"/>
      </w:docPartPr>
      <w:docPartBody>
        <w:p w:rsidR="00670C4D" w:rsidRDefault="00321C4C">
          <w:pPr>
            <w:pStyle w:val="22CD2E2731584E17934DBAD9BC6D74F7"/>
          </w:pPr>
          <w:r w:rsidRPr="007D6458">
            <w:t>Profession or Industry</w:t>
          </w:r>
        </w:p>
      </w:docPartBody>
    </w:docPart>
    <w:docPart>
      <w:docPartPr>
        <w:name w:val="64B965AEFE4540289F558C7BE699D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C8611-6CEE-4D88-82DB-20423A879F44}"/>
      </w:docPartPr>
      <w:docPartBody>
        <w:p w:rsidR="00670C4D" w:rsidRDefault="00321C4C">
          <w:pPr>
            <w:pStyle w:val="64B965AEFE4540289F558C7BE699DB97"/>
          </w:pPr>
          <w:r w:rsidRPr="00906BEE">
            <w:t>Education</w:t>
          </w:r>
        </w:p>
      </w:docPartBody>
    </w:docPart>
    <w:docPart>
      <w:docPartPr>
        <w:name w:val="9F763714050642F2BC671B1EE4B88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84-28C1-42A7-B623-3897DD1B8895}"/>
      </w:docPartPr>
      <w:docPartBody>
        <w:p w:rsidR="00670C4D" w:rsidRDefault="00321C4C">
          <w:pPr>
            <w:pStyle w:val="9F763714050642F2BC671B1EE4B88158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C"/>
    <w:rsid w:val="000F4E8D"/>
    <w:rsid w:val="001D2B69"/>
    <w:rsid w:val="00294FE1"/>
    <w:rsid w:val="00321C4C"/>
    <w:rsid w:val="00670C4D"/>
    <w:rsid w:val="00A630B4"/>
    <w:rsid w:val="00D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7241833604BCAB2B9FD270F097B80">
    <w:name w:val="1207241833604BCAB2B9FD270F097B80"/>
  </w:style>
  <w:style w:type="paragraph" w:customStyle="1" w:styleId="4B2238FC316449D29AF7653293172103">
    <w:name w:val="4B2238FC316449D29AF7653293172103"/>
  </w:style>
  <w:style w:type="paragraph" w:customStyle="1" w:styleId="22CD2E2731584E17934DBAD9BC6D74F7">
    <w:name w:val="22CD2E2731584E17934DBAD9BC6D74F7"/>
  </w:style>
  <w:style w:type="paragraph" w:customStyle="1" w:styleId="64B965AEFE4540289F558C7BE699DB97">
    <w:name w:val="64B965AEFE4540289F558C7BE699DB97"/>
  </w:style>
  <w:style w:type="paragraph" w:customStyle="1" w:styleId="9F763714050642F2BC671B1EE4B88158">
    <w:name w:val="9F763714050642F2BC671B1EE4B88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systems and Technology</dc:subject>
  <dc:creator/>
  <cp:keywords/>
  <dc:description/>
  <cp:lastModifiedBy/>
  <cp:revision>1</cp:revision>
  <dcterms:created xsi:type="dcterms:W3CDTF">2021-05-29T06:21:00Z</dcterms:created>
  <dcterms:modified xsi:type="dcterms:W3CDTF">2021-09-24T06:48:00Z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