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6628D4A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4A008469" w14:textId="77777777" w:rsidR="00CA5CC8" w:rsidRDefault="00E02DCD" w:rsidP="00CA5CC8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146BEBDB" wp14:editId="21FF36F6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00D13402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D30056">
              <w:t>KA</w:t>
            </w:r>
          </w:p>
          <w:p w14:paraId="10E49095" w14:textId="77777777" w:rsidR="00A50939" w:rsidRDefault="00A50939" w:rsidP="007569C1">
            <w:pPr>
              <w:pStyle w:val="Heading3"/>
            </w:pPr>
          </w:p>
          <w:p w14:paraId="2B8B4ED7" w14:textId="77777777" w:rsidR="00CA5CC8" w:rsidRPr="00906BEE" w:rsidRDefault="00CA5CC8" w:rsidP="007569C1">
            <w:pPr>
              <w:pStyle w:val="Heading3"/>
            </w:pPr>
            <w:r>
              <w:t>Objective</w:t>
            </w:r>
          </w:p>
          <w:p w14:paraId="1A5C561D" w14:textId="77777777" w:rsidR="002C2CDD" w:rsidRPr="00906BEE" w:rsidRDefault="00D30056" w:rsidP="00D30056">
            <w:r>
              <w:t>I am an all-round IT Tech with the ability of learning quickly and efficiently to get things done.</w:t>
            </w:r>
          </w:p>
          <w:p w14:paraId="63605F5D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1207241833604BCAB2B9FD270F097B80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033761E8" w14:textId="052AE497" w:rsidR="00741125" w:rsidRDefault="00D30056" w:rsidP="00741125">
            <w:r>
              <w:t xml:space="preserve">I have developed the following </w:t>
            </w:r>
            <w:r w:rsidR="00422422">
              <w:t xml:space="preserve">basic </w:t>
            </w:r>
            <w:r>
              <w:t>skills:</w:t>
            </w:r>
          </w:p>
          <w:p w14:paraId="514F4F73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Linux</w:t>
            </w:r>
          </w:p>
          <w:p w14:paraId="422FA26A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Cisco Networking</w:t>
            </w:r>
          </w:p>
          <w:p w14:paraId="38769AFE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Computer Repair</w:t>
            </w:r>
          </w:p>
          <w:p w14:paraId="3924DDFD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Java Programming</w:t>
            </w:r>
          </w:p>
          <w:p w14:paraId="5664F2F9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C++ Programming</w:t>
            </w:r>
          </w:p>
          <w:p w14:paraId="79CA1FE8" w14:textId="7A82396B" w:rsidR="00D30056" w:rsidRDefault="00E05A92" w:rsidP="00D30056">
            <w:pPr>
              <w:pStyle w:val="ListParagraph"/>
              <w:numPr>
                <w:ilvl w:val="0"/>
                <w:numId w:val="11"/>
              </w:numPr>
            </w:pPr>
            <w:r>
              <w:t>Python Programming</w:t>
            </w:r>
          </w:p>
          <w:p w14:paraId="1451F00C" w14:textId="3996E3AD" w:rsidR="00554659" w:rsidRDefault="00554659" w:rsidP="00D30056">
            <w:pPr>
              <w:pStyle w:val="ListParagraph"/>
              <w:numPr>
                <w:ilvl w:val="0"/>
                <w:numId w:val="11"/>
              </w:numPr>
            </w:pPr>
            <w:r>
              <w:t>HTML Programming</w:t>
            </w:r>
          </w:p>
          <w:p w14:paraId="5A37053C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Virtualization</w:t>
            </w:r>
          </w:p>
          <w:p w14:paraId="0BD0B5AD" w14:textId="0C945550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Monitoring</w:t>
            </w:r>
            <w:r w:rsidR="00422422">
              <w:t xml:space="preserve"> Tools</w:t>
            </w:r>
          </w:p>
          <w:p w14:paraId="60D67062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Software Installation</w:t>
            </w:r>
          </w:p>
          <w:p w14:paraId="1DA244D5" w14:textId="77777777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Documentation</w:t>
            </w:r>
          </w:p>
          <w:p w14:paraId="75376210" w14:textId="4C91A8A5" w:rsidR="00D30056" w:rsidRDefault="00D30056" w:rsidP="00D30056">
            <w:pPr>
              <w:pStyle w:val="ListParagraph"/>
              <w:numPr>
                <w:ilvl w:val="0"/>
                <w:numId w:val="11"/>
              </w:numPr>
            </w:pPr>
            <w:r>
              <w:t>Ticketing</w:t>
            </w:r>
            <w:r w:rsidR="00422422">
              <w:t xml:space="preserve"> Systems</w:t>
            </w:r>
          </w:p>
          <w:p w14:paraId="68B9F2FA" w14:textId="77777777" w:rsidR="00CA5CC8" w:rsidRDefault="00CA5CC8" w:rsidP="00D30056">
            <w:pPr>
              <w:pStyle w:val="ListParagraph"/>
              <w:numPr>
                <w:ilvl w:val="0"/>
                <w:numId w:val="11"/>
              </w:numPr>
            </w:pPr>
            <w:r>
              <w:t>Basic SQL</w:t>
            </w:r>
          </w:p>
          <w:p w14:paraId="1E291D61" w14:textId="0E0D4193" w:rsidR="00E05A92" w:rsidRDefault="00E05A92" w:rsidP="00D30056">
            <w:pPr>
              <w:pStyle w:val="ListParagraph"/>
              <w:numPr>
                <w:ilvl w:val="0"/>
                <w:numId w:val="11"/>
              </w:numPr>
            </w:pPr>
            <w:r>
              <w:t>SAP</w:t>
            </w:r>
          </w:p>
          <w:p w14:paraId="40AB41B4" w14:textId="3B1A8CFA" w:rsidR="00D30056" w:rsidRPr="00906BEE" w:rsidRDefault="00E05A92" w:rsidP="00D30056">
            <w:pPr>
              <w:pStyle w:val="ListParagraph"/>
              <w:numPr>
                <w:ilvl w:val="0"/>
                <w:numId w:val="11"/>
              </w:numPr>
            </w:pPr>
            <w:r>
              <w:t>RapidMiner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AA9DBF6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5046AEA" w14:textId="77777777" w:rsidR="00C612DA" w:rsidRPr="00906BEE" w:rsidRDefault="00000000" w:rsidP="00C612DA">
                  <w:pPr>
                    <w:pStyle w:val="Heading1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4B2238FC316449D29AF7653293172103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D30056">
                        <w:t>Kirwin Alcantara</w:t>
                      </w:r>
                    </w:sdtContent>
                  </w:sdt>
                </w:p>
                <w:p w14:paraId="1586424A" w14:textId="67E58458" w:rsidR="00906BEE" w:rsidRPr="00906BEE" w:rsidRDefault="00000000" w:rsidP="00906BEE">
                  <w:pPr>
                    <w:pStyle w:val="Heading2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22CD2E2731584E17934DBAD9BC6D74F7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E05A92">
                        <w:t>Information systems and Technology</w:t>
                      </w:r>
                    </w:sdtContent>
                  </w:sdt>
                  <w:r w:rsidR="007D6458" w:rsidRPr="007D6458">
                    <w:t xml:space="preserve"> </w:t>
                  </w:r>
                </w:p>
              </w:tc>
            </w:tr>
          </w:tbl>
          <w:p w14:paraId="4168465B" w14:textId="77777777" w:rsidR="002C2CDD" w:rsidRDefault="002C2CDD" w:rsidP="007569C1">
            <w:pPr>
              <w:pStyle w:val="Heading3"/>
            </w:pPr>
          </w:p>
          <w:p w14:paraId="585FF0AA" w14:textId="77777777" w:rsidR="00CA5CC8" w:rsidRPr="00906BEE" w:rsidRDefault="00CA5CC8" w:rsidP="007569C1">
            <w:pPr>
              <w:pStyle w:val="Heading3"/>
            </w:pPr>
            <w:r>
              <w:t>Experience</w:t>
            </w:r>
          </w:p>
          <w:p w14:paraId="73A0A144" w14:textId="762B1813" w:rsidR="002C2CDD" w:rsidRPr="00906BEE" w:rsidRDefault="00D30056" w:rsidP="007569C1">
            <w:pPr>
              <w:pStyle w:val="Heading4"/>
            </w:pPr>
            <w:r>
              <w:t>Part-time PC Technician</w:t>
            </w:r>
            <w:r w:rsidR="002C2CDD" w:rsidRPr="00906BEE">
              <w:t xml:space="preserve"> • </w:t>
            </w:r>
            <w:r>
              <w:t>Hudson county community college</w:t>
            </w:r>
            <w:r w:rsidR="002C2CDD" w:rsidRPr="00906BEE">
              <w:t xml:space="preserve"> • </w:t>
            </w:r>
            <w:r>
              <w:t>Oct 2019</w:t>
            </w:r>
            <w:r w:rsidR="00F47E97" w:rsidRPr="00906BEE">
              <w:t xml:space="preserve"> – </w:t>
            </w:r>
            <w:r w:rsidR="00E05A92">
              <w:t>sept 2021</w:t>
            </w:r>
          </w:p>
          <w:p w14:paraId="7457A30A" w14:textId="77777777" w:rsidR="002C2CDD" w:rsidRDefault="002C2CDD" w:rsidP="00D30056"/>
          <w:p w14:paraId="6116A1DA" w14:textId="2C16652A" w:rsidR="00D30056" w:rsidRPr="00906BEE" w:rsidRDefault="00D30056" w:rsidP="00D30056">
            <w:r>
              <w:t>This job require</w:t>
            </w:r>
            <w:r w:rsidR="00CA45E3">
              <w:t>d</w:t>
            </w:r>
            <w:r>
              <w:t xml:space="preserve"> me to monitor calls and tickets regarding passwords and any network and or computer issues that persist</w:t>
            </w:r>
            <w:r w:rsidR="00CA45E3">
              <w:t>ed</w:t>
            </w:r>
            <w:r>
              <w:t xml:space="preserve"> on campus. I also assist</w:t>
            </w:r>
            <w:r w:rsidR="00CA45E3">
              <w:t>ed</w:t>
            </w:r>
            <w:r>
              <w:t xml:space="preserve"> in the deployment of any new workstations that </w:t>
            </w:r>
            <w:r w:rsidR="00CA45E3">
              <w:t>were</w:t>
            </w:r>
            <w:r>
              <w:t xml:space="preserve"> distributed around campus. I also </w:t>
            </w:r>
            <w:r w:rsidR="00CA45E3">
              <w:t>set up</w:t>
            </w:r>
            <w:r>
              <w:t xml:space="preserve"> and cover</w:t>
            </w:r>
            <w:r w:rsidR="00CA45E3">
              <w:t>ed</w:t>
            </w:r>
            <w:r>
              <w:t xml:space="preserve"> events that</w:t>
            </w:r>
            <w:r w:rsidR="00CA45E3">
              <w:t xml:space="preserve"> could have</w:t>
            </w:r>
            <w:r>
              <w:t xml:space="preserve"> take</w:t>
            </w:r>
            <w:r w:rsidR="00CA45E3">
              <w:t>n</w:t>
            </w:r>
            <w:r>
              <w:t xml:space="preserve"> place on campus. </w:t>
            </w:r>
          </w:p>
          <w:p w14:paraId="3C4C25B3" w14:textId="77777777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64B965AEFE4540289F558C7BE699DB9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Education</w:t>
                </w:r>
              </w:sdtContent>
            </w:sdt>
          </w:p>
          <w:p w14:paraId="1EB1C8B8" w14:textId="77777777" w:rsidR="00E05A92" w:rsidRDefault="00E05A92" w:rsidP="007569C1">
            <w:pPr>
              <w:pStyle w:val="Heading4"/>
            </w:pPr>
          </w:p>
          <w:p w14:paraId="0A5BB7EA" w14:textId="7738B480" w:rsidR="00E05A92" w:rsidRDefault="00E05A92" w:rsidP="007569C1">
            <w:pPr>
              <w:pStyle w:val="Heading4"/>
            </w:pPr>
            <w:r>
              <w:t xml:space="preserve">Bachelors of arts computer information systems – business minor </w:t>
            </w:r>
            <w:r w:rsidRPr="00906BEE">
              <w:t>•</w:t>
            </w:r>
            <w:r>
              <w:t xml:space="preserve"> May 2023 </w:t>
            </w:r>
            <w:r w:rsidRPr="00906BEE">
              <w:t>•</w:t>
            </w:r>
            <w:r>
              <w:t xml:space="preserve"> NEw jersey institute of Technology</w:t>
            </w:r>
          </w:p>
          <w:p w14:paraId="74C05D6E" w14:textId="77777777" w:rsidR="00E05A92" w:rsidRDefault="00E05A92" w:rsidP="007569C1">
            <w:pPr>
              <w:pStyle w:val="Heading4"/>
            </w:pPr>
          </w:p>
          <w:p w14:paraId="66A6FC3A" w14:textId="1A7FD8DA" w:rsidR="00E05A92" w:rsidRPr="00E05A92" w:rsidRDefault="00E05A92" w:rsidP="00E05A92">
            <w:r>
              <w:t>Gained CCNA course completion certification with letters of recognition. Exposed to RapidMiner, SAP and Python Flask.</w:t>
            </w:r>
          </w:p>
          <w:p w14:paraId="0F525903" w14:textId="77777777" w:rsidR="00E05A92" w:rsidRDefault="00E05A92" w:rsidP="007569C1">
            <w:pPr>
              <w:pStyle w:val="Heading4"/>
            </w:pPr>
          </w:p>
          <w:p w14:paraId="504F2762" w14:textId="2F273CC0" w:rsidR="002C2CDD" w:rsidRPr="00906BEE" w:rsidRDefault="00CA5CC8" w:rsidP="007569C1">
            <w:pPr>
              <w:pStyle w:val="Heading4"/>
            </w:pPr>
            <w:r>
              <w:t>Associates in computer information systems</w:t>
            </w:r>
            <w:r w:rsidR="002C2CDD" w:rsidRPr="00906BEE">
              <w:t xml:space="preserve">• </w:t>
            </w:r>
            <w:r>
              <w:t>may 2019</w:t>
            </w:r>
            <w:r w:rsidR="002C2CDD" w:rsidRPr="00906BEE">
              <w:t xml:space="preserve"> • </w:t>
            </w:r>
            <w:r>
              <w:t>Essex County college</w:t>
            </w:r>
          </w:p>
          <w:p w14:paraId="10CF082C" w14:textId="77777777" w:rsidR="00E05A92" w:rsidRDefault="00E05A92" w:rsidP="00E05A92"/>
          <w:p w14:paraId="4A7ADACD" w14:textId="5C9F57A8" w:rsidR="00CA5CC8" w:rsidRPr="00906BEE" w:rsidRDefault="00E05A92" w:rsidP="00E05A92">
            <w:r>
              <w:t>Learned Basic C++, Java, and Python programming. During this time, I built computers and continue to maintain them.</w:t>
            </w:r>
          </w:p>
        </w:tc>
      </w:tr>
    </w:tbl>
    <w:p w14:paraId="4772A68B" w14:textId="77777777" w:rsidR="00C62C50" w:rsidRDefault="00C62C50" w:rsidP="00E05A92">
      <w:pPr>
        <w:pStyle w:val="NoSpacing"/>
      </w:pPr>
    </w:p>
    <w:sectPr w:rsidR="00C62C50" w:rsidSect="00EF7CC9">
      <w:headerReference w:type="default" r:id="rId10"/>
      <w:footerReference w:type="default" r:id="rId11"/>
      <w:footerReference w:type="first" r:id="rId12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A072" w14:textId="77777777" w:rsidR="001203C5" w:rsidRDefault="001203C5" w:rsidP="00713050">
      <w:pPr>
        <w:spacing w:line="240" w:lineRule="auto"/>
      </w:pPr>
      <w:r>
        <w:separator/>
      </w:r>
    </w:p>
  </w:endnote>
  <w:endnote w:type="continuationSeparator" w:id="0">
    <w:p w14:paraId="6D750792" w14:textId="77777777" w:rsidR="001203C5" w:rsidRDefault="001203C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79345AD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064615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F05397F" wp14:editId="5492187B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62EF5A0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7BB6022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67B7EC7" wp14:editId="449AE65A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3887B36E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A63BD4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ABB5043" wp14:editId="2FD1EE38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271CDF92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61778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F030E7B" wp14:editId="316CD90F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283BDAA8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18B46516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88E35FC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2B9E7D4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0FF7D58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4785DD5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96B30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34054938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64FC361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234F4CFE" wp14:editId="5EADE0DC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5BE628D1" id="Group 102" o:spid="_x0000_s1026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D0714D6" w14:textId="77777777" w:rsidR="00217980" w:rsidRDefault="00CA5CC8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4496A9D" wp14:editId="759F16CC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1AC00875" id="Group 10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3B74336" w14:textId="77777777" w:rsidR="00217980" w:rsidRDefault="00CA5CC8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8BE7AB" wp14:editId="2C419ED7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group w14:anchorId="432DD64A" id="Group 16" o:spid="_x0000_s1026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9A56EB" w14:textId="77777777" w:rsidR="00217980" w:rsidRDefault="00217980" w:rsidP="00217980">
          <w:pPr>
            <w:pStyle w:val="Footer"/>
          </w:pPr>
        </w:p>
      </w:tc>
    </w:tr>
    <w:tr w:rsidR="00217980" w14:paraId="5931097B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D6A6A3" w14:textId="77777777" w:rsidR="00811117" w:rsidRPr="00CA3DF1" w:rsidRDefault="00CA5CC8" w:rsidP="003C5528">
          <w:pPr>
            <w:pStyle w:val="Footer"/>
          </w:pPr>
          <w:r>
            <w:t>Kirwinalcan@gmail.com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AC38505" w14:textId="77777777" w:rsidR="00811117" w:rsidRPr="00C2098A" w:rsidRDefault="00CA5CC8" w:rsidP="00217980">
          <w:pPr>
            <w:pStyle w:val="Footer"/>
          </w:pPr>
          <w:r>
            <w:t>(973) 489-6284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D2E76F" w14:textId="77777777" w:rsidR="00811117" w:rsidRPr="00C2098A" w:rsidRDefault="00CA5CC8" w:rsidP="00217980">
          <w:pPr>
            <w:pStyle w:val="Footer"/>
          </w:pPr>
          <w:r>
            <w:t>https://www.linkedin.com/in/kirwin-alcantara-a8689597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B056644" w14:textId="77777777" w:rsidR="00811117" w:rsidRPr="00C2098A" w:rsidRDefault="00811117" w:rsidP="00217980">
          <w:pPr>
            <w:pStyle w:val="Footer"/>
          </w:pPr>
        </w:p>
      </w:tc>
    </w:tr>
  </w:tbl>
  <w:p w14:paraId="4945982A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2AED" w14:textId="77777777" w:rsidR="001203C5" w:rsidRDefault="001203C5" w:rsidP="00713050">
      <w:pPr>
        <w:spacing w:line="240" w:lineRule="auto"/>
      </w:pPr>
      <w:r>
        <w:separator/>
      </w:r>
    </w:p>
  </w:footnote>
  <w:footnote w:type="continuationSeparator" w:id="0">
    <w:p w14:paraId="08755E49" w14:textId="77777777" w:rsidR="001203C5" w:rsidRDefault="001203C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335BD957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31F9E214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CE02C02" wp14:editId="134E86DA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696A6C9C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47315E6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A62EEC2" w14:textId="77777777" w:rsidR="001A5CA9" w:rsidRPr="009B3C40" w:rsidRDefault="00000000" w:rsidP="001A5CA9">
                <w:pPr>
                  <w:pStyle w:val="Heading1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9F763714050642F2BC671B1EE4B88158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14:paraId="206E6BFC" w14:textId="77777777" w:rsidR="001A5CA9" w:rsidRDefault="00E12C60" w:rsidP="001A5CA9">
                <w:pPr>
                  <w:pStyle w:val="Heading2"/>
                </w:pPr>
                <w:r>
                  <w:t xml:space="preserve"> | </w:t>
                </w:r>
              </w:p>
            </w:tc>
          </w:tr>
        </w:tbl>
        <w:p w14:paraId="4BFFE75E" w14:textId="77777777" w:rsidR="001A5CA9" w:rsidRPr="00F207C0" w:rsidRDefault="001A5CA9" w:rsidP="001A5CA9"/>
      </w:tc>
    </w:tr>
  </w:tbl>
  <w:p w14:paraId="65ADB06D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E3294B"/>
    <w:multiLevelType w:val="hybridMultilevel"/>
    <w:tmpl w:val="64EE54A4"/>
    <w:lvl w:ilvl="0" w:tplc="EC285482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711079">
    <w:abstractNumId w:val="9"/>
  </w:num>
  <w:num w:numId="2" w16cid:durableId="1128296">
    <w:abstractNumId w:val="7"/>
  </w:num>
  <w:num w:numId="3" w16cid:durableId="1276060342">
    <w:abstractNumId w:val="6"/>
  </w:num>
  <w:num w:numId="4" w16cid:durableId="360935615">
    <w:abstractNumId w:val="5"/>
  </w:num>
  <w:num w:numId="5" w16cid:durableId="1615281096">
    <w:abstractNumId w:val="4"/>
  </w:num>
  <w:num w:numId="6" w16cid:durableId="1846018908">
    <w:abstractNumId w:val="8"/>
  </w:num>
  <w:num w:numId="7" w16cid:durableId="61635088">
    <w:abstractNumId w:val="3"/>
  </w:num>
  <w:num w:numId="8" w16cid:durableId="1963269941">
    <w:abstractNumId w:val="2"/>
  </w:num>
  <w:num w:numId="9" w16cid:durableId="1510414174">
    <w:abstractNumId w:val="1"/>
  </w:num>
  <w:num w:numId="10" w16cid:durableId="2050102128">
    <w:abstractNumId w:val="0"/>
  </w:num>
  <w:num w:numId="11" w16cid:durableId="277833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56"/>
    <w:rsid w:val="00091382"/>
    <w:rsid w:val="000A07DA"/>
    <w:rsid w:val="000A2BFA"/>
    <w:rsid w:val="000B0619"/>
    <w:rsid w:val="000B61CA"/>
    <w:rsid w:val="000F7610"/>
    <w:rsid w:val="00114ED7"/>
    <w:rsid w:val="001203C5"/>
    <w:rsid w:val="001300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4077FB"/>
    <w:rsid w:val="00422422"/>
    <w:rsid w:val="004244FF"/>
    <w:rsid w:val="00424DD9"/>
    <w:rsid w:val="004305E4"/>
    <w:rsid w:val="0046104A"/>
    <w:rsid w:val="004717C5"/>
    <w:rsid w:val="004A24CC"/>
    <w:rsid w:val="00523479"/>
    <w:rsid w:val="00543DB7"/>
    <w:rsid w:val="00554659"/>
    <w:rsid w:val="005729B0"/>
    <w:rsid w:val="00583E4F"/>
    <w:rsid w:val="00625BC1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41146"/>
    <w:rsid w:val="00860071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41E26"/>
    <w:rsid w:val="00C5444A"/>
    <w:rsid w:val="00C612DA"/>
    <w:rsid w:val="00C62C50"/>
    <w:rsid w:val="00C7741E"/>
    <w:rsid w:val="00C875AB"/>
    <w:rsid w:val="00CA3DF1"/>
    <w:rsid w:val="00CA4581"/>
    <w:rsid w:val="00CA45E3"/>
    <w:rsid w:val="00CA5CC8"/>
    <w:rsid w:val="00CE18D5"/>
    <w:rsid w:val="00D04109"/>
    <w:rsid w:val="00D30056"/>
    <w:rsid w:val="00D97A41"/>
    <w:rsid w:val="00DD3CF6"/>
    <w:rsid w:val="00DD6416"/>
    <w:rsid w:val="00DF4E0A"/>
    <w:rsid w:val="00E02DCD"/>
    <w:rsid w:val="00E05A92"/>
    <w:rsid w:val="00E12C60"/>
    <w:rsid w:val="00E22E87"/>
    <w:rsid w:val="00E57630"/>
    <w:rsid w:val="00E86C2B"/>
    <w:rsid w:val="00EB2D52"/>
    <w:rsid w:val="00ED2133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87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k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07241833604BCAB2B9FD270F097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47165-FAE7-43EE-9E5A-92B1741CFB63}"/>
      </w:docPartPr>
      <w:docPartBody>
        <w:p w:rsidR="00D575DF" w:rsidRDefault="00321C4C">
          <w:pPr>
            <w:pStyle w:val="1207241833604BCAB2B9FD270F097B80"/>
          </w:pPr>
          <w:r w:rsidRPr="00906BEE">
            <w:t>Skills</w:t>
          </w:r>
        </w:p>
      </w:docPartBody>
    </w:docPart>
    <w:docPart>
      <w:docPartPr>
        <w:name w:val="4B2238FC316449D29AF7653293172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1A00-EC3C-4A1C-BD5F-47FDA243281F}"/>
      </w:docPartPr>
      <w:docPartBody>
        <w:p w:rsidR="00D575DF" w:rsidRDefault="00321C4C">
          <w:pPr>
            <w:pStyle w:val="4B2238FC316449D29AF7653293172103"/>
          </w:pPr>
          <w:r>
            <w:t>Your name</w:t>
          </w:r>
        </w:p>
      </w:docPartBody>
    </w:docPart>
    <w:docPart>
      <w:docPartPr>
        <w:name w:val="22CD2E2731584E17934DBAD9BC6D7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1301E-9BEC-495C-8DEA-E542850D8E5A}"/>
      </w:docPartPr>
      <w:docPartBody>
        <w:p w:rsidR="00D575DF" w:rsidRDefault="00321C4C">
          <w:pPr>
            <w:pStyle w:val="22CD2E2731584E17934DBAD9BC6D74F7"/>
          </w:pPr>
          <w:r w:rsidRPr="007D6458">
            <w:t>Profession or Industry</w:t>
          </w:r>
        </w:p>
      </w:docPartBody>
    </w:docPart>
    <w:docPart>
      <w:docPartPr>
        <w:name w:val="64B965AEFE4540289F558C7BE699D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C8611-6CEE-4D88-82DB-20423A879F44}"/>
      </w:docPartPr>
      <w:docPartBody>
        <w:p w:rsidR="00D575DF" w:rsidRDefault="00321C4C">
          <w:pPr>
            <w:pStyle w:val="64B965AEFE4540289F558C7BE699DB97"/>
          </w:pPr>
          <w:r w:rsidRPr="00906BEE">
            <w:t>Education</w:t>
          </w:r>
        </w:p>
      </w:docPartBody>
    </w:docPart>
    <w:docPart>
      <w:docPartPr>
        <w:name w:val="9F763714050642F2BC671B1EE4B88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C7C84-28C1-42A7-B623-3897DD1B8895}"/>
      </w:docPartPr>
      <w:docPartBody>
        <w:p w:rsidR="00D575DF" w:rsidRDefault="00321C4C">
          <w:pPr>
            <w:pStyle w:val="9F763714050642F2BC671B1EE4B88158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4C"/>
    <w:rsid w:val="00321C4C"/>
    <w:rsid w:val="008F3FEA"/>
    <w:rsid w:val="00AF2FB7"/>
    <w:rsid w:val="00D575DF"/>
    <w:rsid w:val="00ED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07241833604BCAB2B9FD270F097B80">
    <w:name w:val="1207241833604BCAB2B9FD270F097B80"/>
  </w:style>
  <w:style w:type="paragraph" w:customStyle="1" w:styleId="4B2238FC316449D29AF7653293172103">
    <w:name w:val="4B2238FC316449D29AF7653293172103"/>
  </w:style>
  <w:style w:type="paragraph" w:customStyle="1" w:styleId="22CD2E2731584E17934DBAD9BC6D74F7">
    <w:name w:val="22CD2E2731584E17934DBAD9BC6D74F7"/>
  </w:style>
  <w:style w:type="paragraph" w:customStyle="1" w:styleId="64B965AEFE4540289F558C7BE699DB97">
    <w:name w:val="64B965AEFE4540289F558C7BE699DB97"/>
  </w:style>
  <w:style w:type="paragraph" w:customStyle="1" w:styleId="9F763714050642F2BC671B1EE4B88158">
    <w:name w:val="9F763714050642F2BC671B1EE4B881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Information systems and Technology</dc:subject>
  <dc:creator/>
  <cp:keywords/>
  <dc:description/>
  <cp:lastModifiedBy/>
  <cp:revision>1</cp:revision>
  <dcterms:created xsi:type="dcterms:W3CDTF">2023-06-07T08:36:00Z</dcterms:created>
  <dcterms:modified xsi:type="dcterms:W3CDTF">2023-07-01T19:13:00Z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